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12" w:rsidRDefault="001A1E12" w:rsidP="001A1E12">
      <w:pPr>
        <w:pStyle w:val="Title"/>
      </w:pPr>
      <w:r>
        <w:t xml:space="preserve">Langage de programmation avancé </w:t>
      </w:r>
    </w:p>
    <w:p w:rsidR="001A1E12" w:rsidRDefault="001A1E12" w:rsidP="001A1E12">
      <w:pPr>
        <w:pStyle w:val="Subtitle"/>
      </w:pPr>
      <w:r>
        <w:t>Laboratoire</w:t>
      </w:r>
    </w:p>
    <w:p w:rsidR="001A1E12" w:rsidRDefault="001A1E12" w:rsidP="001A1E12">
      <w:pPr>
        <w:pStyle w:val="Heading1"/>
      </w:pPr>
      <w:r>
        <w:t>Série 1</w:t>
      </w:r>
    </w:p>
    <w:p w:rsidR="003B7385" w:rsidRDefault="001A1E12" w:rsidP="001A1E12">
      <w:pPr>
        <w:pStyle w:val="Heading2"/>
      </w:pPr>
      <w:r>
        <w:t>Exercice 2</w:t>
      </w:r>
    </w:p>
    <w:p w:rsidR="001A1E12" w:rsidRDefault="001A1E12">
      <w:r>
        <w:t>Quelques cas de tests à considérer.</w:t>
      </w:r>
    </w:p>
    <w:p w:rsidR="001A1E12" w:rsidRDefault="001A1E12">
      <w:r>
        <w:t>Cas 1 : Exécution sans fichier FiJeux.dat existant. Résultat attendu : pas de crash de l’application, création du fichier par l’application et poursuite normale de l’exécution</w:t>
      </w:r>
    </w:p>
    <w:p w:rsidR="001A1E12" w:rsidRDefault="001A1E12">
      <w:r>
        <w:t xml:space="preserve">Cas 2 : Exécution avec fichier FiJeux.dat initialisé (scénario nominal). Résultat attendu : </w:t>
      </w:r>
      <w:r>
        <w:t>poursuite normale de l’exécution</w:t>
      </w:r>
    </w:p>
    <w:p w:rsidR="001A1E12" w:rsidRDefault="001A1E12">
      <w:r>
        <w:t xml:space="preserve">Cas 3 : Ajout d’une note pour un jeu déjà repris dans le fichier FiJeux.dat. Résultat attendu : pas de deuxième enregistrement (doublon) créé pour le jeu. Nombre d’avis incrémenté d’une unité et moyenne recalculée correctement (comparez </w:t>
      </w:r>
      <w:r w:rsidRPr="001A1E12">
        <w:rPr>
          <w:b/>
        </w:rPr>
        <w:t>résultat attendu</w:t>
      </w:r>
      <w:r>
        <w:t xml:space="preserve"> et </w:t>
      </w:r>
      <w:r w:rsidRPr="001A1E12">
        <w:rPr>
          <w:b/>
        </w:rPr>
        <w:t>résultat obtenu</w:t>
      </w:r>
      <w:r>
        <w:t>).</w:t>
      </w:r>
    </w:p>
    <w:p w:rsidR="001A1E12" w:rsidRDefault="001A1E12">
      <w:r>
        <w:t xml:space="preserve">Cas 4 : Ajout d’une note pour un jeu pas encore repris dans le fichier FiJeux.dat. Résultat attendu : nouvel enregistrement créé pour le jeu en fin de fichier. Nombre d’avis initialisé à 1 et moyenne correctement initialisée. </w:t>
      </w:r>
    </w:p>
    <w:p w:rsidR="001A1E12" w:rsidRDefault="001A1E12" w:rsidP="001A1E12">
      <w:r>
        <w:t xml:space="preserve">Cas 5 : Réalisez cas 4 puis ajoutez une nouvelle note pour le jeu fraîchement créé. Nombre d’avis = 2 et moyenne correctement modifiée </w:t>
      </w:r>
      <w:r>
        <w:t xml:space="preserve">(comparez </w:t>
      </w:r>
      <w:r w:rsidRPr="001A1E12">
        <w:rPr>
          <w:b/>
        </w:rPr>
        <w:t>résultat attendu</w:t>
      </w:r>
      <w:r>
        <w:t xml:space="preserve"> et </w:t>
      </w:r>
      <w:r w:rsidRPr="001A1E12">
        <w:rPr>
          <w:b/>
        </w:rPr>
        <w:t>résultat obtenu</w:t>
      </w:r>
      <w:r>
        <w:t>).</w:t>
      </w:r>
    </w:p>
    <w:p w:rsidR="001A1E12" w:rsidRDefault="001A1E12">
      <w:r>
        <w:t xml:space="preserve">Cas 6 : </w:t>
      </w:r>
      <w:r w:rsidR="00424E5D">
        <w:t>Changements persistés : r</w:t>
      </w:r>
      <w:bookmarkStart w:id="0" w:name="_GoBack"/>
      <w:bookmarkEnd w:id="0"/>
      <w:r>
        <w:t xml:space="preserve">elancez l’application après avoir déclenché des actions d’écriture (MAJ notes). </w:t>
      </w:r>
      <w:r w:rsidR="00424E5D">
        <w:t xml:space="preserve">Assurez-vous que le contenu affiché correspond au contenu que vous attendiez. </w:t>
      </w:r>
    </w:p>
    <w:sectPr w:rsidR="001A1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12"/>
    <w:rsid w:val="001A1E12"/>
    <w:rsid w:val="002B47C1"/>
    <w:rsid w:val="003B7385"/>
    <w:rsid w:val="003D5793"/>
    <w:rsid w:val="0042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8F0"/>
  <w15:chartTrackingRefBased/>
  <w15:docId w15:val="{8D3CFE0C-3CF0-41E5-8780-98B4C68D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E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E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E1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A1E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E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FACAA1B0</Template>
  <TotalTime>23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SCHOLTES Samuel</dc:creator>
  <cp:keywords/>
  <dc:description/>
  <cp:lastModifiedBy>SCHOLTES Samuel</cp:lastModifiedBy>
  <cp:revision>1</cp:revision>
  <dcterms:created xsi:type="dcterms:W3CDTF">2019-02-25T07:53:00Z</dcterms:created>
  <dcterms:modified xsi:type="dcterms:W3CDTF">2019-02-25T08:16:00Z</dcterms:modified>
</cp:coreProperties>
</file>